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61E1" w14:textId="3854B04C" w:rsidR="005E3A9B" w:rsidRDefault="003E33D2">
      <w:pPr>
        <w:pStyle w:val="Heading1"/>
      </w:pPr>
      <w:r>
        <w:t>Hotel Recommendation System</w:t>
      </w:r>
    </w:p>
    <w:p w14:paraId="1490A3B9" w14:textId="28C1D1AA" w:rsidR="005E3A9B" w:rsidRDefault="00E14CAF">
      <w:pPr>
        <w:pStyle w:val="Heading2"/>
      </w:pPr>
      <w:r>
        <w:t>Overview</w:t>
      </w:r>
    </w:p>
    <w:p w14:paraId="773A7C89" w14:textId="010460C7" w:rsidR="005E3A9B" w:rsidRDefault="00BD4439" w:rsidP="00CC2181">
      <w:pPr>
        <w:pStyle w:val="BlockText"/>
      </w:pPr>
      <w:r>
        <w:t>The Hotel Recommendation System is a software system designed to help users find and book hotels based on their preferences. The system uses a combination of user input and data analysis to recommend hotels that are likely to meet the user's needs</w:t>
      </w:r>
    </w:p>
    <w:p w14:paraId="19C894A6" w14:textId="13B94508" w:rsidR="005E3A9B" w:rsidRDefault="002179C5">
      <w:pPr>
        <w:pStyle w:val="Heading2"/>
      </w:pPr>
      <w:r>
        <w:t>User Interface</w:t>
      </w:r>
    </w:p>
    <w:p w14:paraId="16050C2E" w14:textId="46937AD9" w:rsidR="00321F61" w:rsidRDefault="00E36935" w:rsidP="00321F61">
      <w:r>
        <w:t>The user interface for the Hotel Recommendation System is an application that Users interact with the system by filling out a form that includes the following field</w:t>
      </w:r>
      <w:r w:rsidR="00321F61">
        <w:t>:</w:t>
      </w:r>
    </w:p>
    <w:p w14:paraId="4DD04965" w14:textId="2EA08707" w:rsidR="005E3A9B" w:rsidRDefault="00321F61">
      <w:pPr>
        <w:pStyle w:val="ListBullet"/>
      </w:pPr>
      <w:r>
        <w:t>Destination: The city or region where the user wants to stay.</w:t>
      </w:r>
    </w:p>
    <w:p w14:paraId="55BC6865" w14:textId="65EFF752" w:rsidR="00321F61" w:rsidRDefault="003761E8">
      <w:pPr>
        <w:pStyle w:val="ListBullet"/>
      </w:pPr>
      <w:r>
        <w:t>The purpose of travel:</w:t>
      </w:r>
      <w:r w:rsidR="001A3D26">
        <w:t xml:space="preserve"> is the goal or objective that a traveler intends to achieve by traveling to a specific </w:t>
      </w:r>
      <w:r w:rsidR="007F598C">
        <w:t>destination.</w:t>
      </w:r>
    </w:p>
    <w:p w14:paraId="2C72DEAF" w14:textId="4DD5B2BE" w:rsidR="007F598C" w:rsidRDefault="007F598C" w:rsidP="007F598C">
      <w:pPr>
        <w:pStyle w:val="ListBullet"/>
        <w:numPr>
          <w:ilvl w:val="0"/>
          <w:numId w:val="0"/>
        </w:numPr>
        <w:ind w:left="389"/>
      </w:pPr>
      <w:r>
        <w:t>Once the user submits the form, the system uses the input data to generate a list of recommended hotels.</w:t>
      </w:r>
    </w:p>
    <w:p w14:paraId="5F6DB2EE" w14:textId="77777777" w:rsidR="005E3A9B" w:rsidRDefault="005E3A9B"/>
    <w:p w14:paraId="63118304" w14:textId="77777777" w:rsidR="001B5CA6" w:rsidRDefault="001B5CA6"/>
    <w:p w14:paraId="481C5EA9" w14:textId="1C11EF87" w:rsidR="001B5CA6" w:rsidRPr="00C04C8C" w:rsidRDefault="001B5CA6">
      <w:pPr>
        <w:rPr>
          <w:color w:val="E09B3B" w:themeColor="accent1"/>
        </w:rPr>
      </w:pPr>
    </w:p>
    <w:p w14:paraId="542B7805" w14:textId="24F8E607" w:rsidR="001B5CA6" w:rsidRDefault="007E4DDF">
      <w:pPr>
        <w:rPr>
          <w:b/>
          <w:bCs/>
          <w:color w:val="E09B3B" w:themeColor="accent1"/>
          <w:sz w:val="40"/>
          <w:szCs w:val="40"/>
        </w:rPr>
      </w:pPr>
      <w:r w:rsidRPr="00BE734A">
        <w:rPr>
          <w:b/>
          <w:bCs/>
          <w:color w:val="E09B3B" w:themeColor="accent1"/>
          <w:sz w:val="40"/>
          <w:szCs w:val="40"/>
        </w:rPr>
        <w:t>Data Sources</w:t>
      </w:r>
    </w:p>
    <w:p w14:paraId="7DCA08D9" w14:textId="0E93CCBC" w:rsidR="00187E95" w:rsidRDefault="00D0744B" w:rsidP="00B170A2">
      <w:r w:rsidRPr="00EF0C84">
        <w:t>The Hotel Recommendation System uses a variety of data sources to generate hotel recommendations</w:t>
      </w:r>
      <w:r w:rsidR="00187E95">
        <w:t xml:space="preserve"> and this</w:t>
      </w:r>
      <w:r w:rsidR="00187E95" w:rsidRPr="00BB7FEF">
        <w:t xml:space="preserve"> data is taken from the website </w:t>
      </w:r>
      <w:proofErr w:type="spellStart"/>
      <w:r w:rsidR="00187E95">
        <w:t>kaggle</w:t>
      </w:r>
      <w:proofErr w:type="spellEnd"/>
      <w:r w:rsidR="00187E95" w:rsidRPr="00BB7FEF">
        <w:t xml:space="preserve"> and consists of 515,000 comments on various hotels.</w:t>
      </w:r>
    </w:p>
    <w:p w14:paraId="5F5E1ABD" w14:textId="77777777" w:rsidR="001D5849" w:rsidRDefault="001D5849" w:rsidP="00B170A2"/>
    <w:p w14:paraId="14A3FBCC" w14:textId="77777777" w:rsidR="001D5849" w:rsidRPr="001D5849" w:rsidRDefault="001D5849" w:rsidP="00B170A2">
      <w:pPr>
        <w:rPr>
          <w:b/>
          <w:bCs/>
          <w:color w:val="E09B3B" w:themeColor="accent1"/>
          <w:sz w:val="40"/>
          <w:szCs w:val="40"/>
        </w:rPr>
      </w:pPr>
      <w:r w:rsidRPr="001D5849">
        <w:rPr>
          <w:b/>
          <w:bCs/>
          <w:color w:val="E09B3B" w:themeColor="accent1"/>
          <w:sz w:val="40"/>
          <w:szCs w:val="40"/>
        </w:rPr>
        <w:t>Technical Details</w:t>
      </w:r>
    </w:p>
    <w:p w14:paraId="71FF909B" w14:textId="77777777" w:rsidR="001D5849" w:rsidRDefault="001D5849" w:rsidP="00B170A2"/>
    <w:p w14:paraId="745B7FCB" w14:textId="77777777" w:rsidR="001D5849" w:rsidRDefault="001D5849" w:rsidP="00B170A2">
      <w:r>
        <w:t>The Hotel Recommendation System is built using a combination of programming languages and technologies. The system is designed to be scalable and fault-tolerant, with the ability to handle a large number of user requests.</w:t>
      </w:r>
    </w:p>
    <w:p w14:paraId="754287C1" w14:textId="77777777" w:rsidR="001D5849" w:rsidRDefault="001D5849" w:rsidP="00B170A2"/>
    <w:p w14:paraId="145EDE71" w14:textId="77777777" w:rsidR="001D5849" w:rsidRDefault="001D5849" w:rsidP="00B170A2">
      <w:r>
        <w:t>The system is built using the following technologies:</w:t>
      </w:r>
    </w:p>
    <w:p w14:paraId="16885B1D" w14:textId="77777777" w:rsidR="001D5849" w:rsidRDefault="001D5849" w:rsidP="00B170A2"/>
    <w:p w14:paraId="0CB2D087" w14:textId="094B9760" w:rsidR="001D5849" w:rsidRDefault="001D5849" w:rsidP="003C5E1D">
      <w:r>
        <w:t xml:space="preserve">- Programming languages </w:t>
      </w:r>
      <w:r w:rsidR="003C5E1D">
        <w:t xml:space="preserve">: </w:t>
      </w:r>
      <w:r>
        <w:t>Python</w:t>
      </w:r>
    </w:p>
    <w:p w14:paraId="42F6796C" w14:textId="409409C4" w:rsidR="001D5849" w:rsidRDefault="001D5849" w:rsidP="00B170A2">
      <w:r>
        <w:t xml:space="preserve">- </w:t>
      </w:r>
      <w:r w:rsidR="00EB1C92">
        <w:t xml:space="preserve">Natural Language </w:t>
      </w:r>
      <w:r w:rsidR="001040D4">
        <w:t xml:space="preserve">Processing </w:t>
      </w:r>
    </w:p>
    <w:p w14:paraId="3B942C2E" w14:textId="77777777" w:rsidR="003C5E1D" w:rsidRPr="00BB7FEF" w:rsidRDefault="003C5E1D" w:rsidP="00B170A2"/>
    <w:p w14:paraId="4AC2580E" w14:textId="77777777" w:rsidR="00187E95" w:rsidRPr="00BB7FEF" w:rsidRDefault="00187E95" w:rsidP="00B170A2"/>
    <w:p w14:paraId="6456129D" w14:textId="77777777" w:rsidR="001A639C" w:rsidRDefault="001A639C" w:rsidP="00187E95"/>
    <w:p w14:paraId="55150D1E" w14:textId="381EFEB5" w:rsidR="001A639C" w:rsidRPr="001A639C" w:rsidRDefault="001A639C" w:rsidP="00187E95">
      <w:pPr>
        <w:rPr>
          <w:b/>
          <w:bCs/>
          <w:sz w:val="40"/>
          <w:szCs w:val="40"/>
        </w:rPr>
      </w:pPr>
      <w:r>
        <w:t xml:space="preserve"> </w:t>
      </w:r>
      <w:r w:rsidRPr="001A639C">
        <w:rPr>
          <w:b/>
          <w:bCs/>
          <w:color w:val="E09B3B" w:themeColor="accent1"/>
          <w:sz w:val="40"/>
          <w:szCs w:val="40"/>
        </w:rPr>
        <w:t>Conclusion</w:t>
      </w:r>
    </w:p>
    <w:p w14:paraId="23A509F2" w14:textId="77777777" w:rsidR="001A639C" w:rsidRDefault="001A639C" w:rsidP="00187E95"/>
    <w:p w14:paraId="0D7B5EC9" w14:textId="2208A735" w:rsidR="001A639C" w:rsidRPr="00BB7FEF" w:rsidRDefault="001A639C" w:rsidP="00187E95">
      <w:r>
        <w:t xml:space="preserve">The Hotel Recommendation System is a powerful tool that helps users find and book hotels based on their preferences. With its user-friendly </w:t>
      </w:r>
      <w:proofErr w:type="spellStart"/>
      <w:r>
        <w:t>interfaceand</w:t>
      </w:r>
      <w:proofErr w:type="spellEnd"/>
      <w:r>
        <w:t xml:space="preserve"> sophisticated recommendation algorithm, the system provides users with personalized recommendations that are likely to meet their needs. By using a combination of user input and data analysis, the system is able to generate recommendations that are tailored to each user’s preferences, making it a valuable resource for anyone looking to book a hotel.</w:t>
      </w:r>
    </w:p>
    <w:p w14:paraId="0C0DF0AD" w14:textId="77777777" w:rsidR="001B5CA6" w:rsidRPr="00BB7FEF" w:rsidRDefault="001B5CA6"/>
    <w:p w14:paraId="08726A41" w14:textId="77777777" w:rsidR="001B5CA6" w:rsidRPr="00BB7FEF" w:rsidRDefault="001B5CA6"/>
    <w:p w14:paraId="77C10344" w14:textId="77777777" w:rsidR="001B5CA6" w:rsidRPr="00BB7FEF" w:rsidRDefault="001B5CA6"/>
    <w:p w14:paraId="23DDBF4B" w14:textId="77777777" w:rsidR="001B5CA6" w:rsidRPr="00BB7FEF" w:rsidRDefault="001B5CA6"/>
    <w:p w14:paraId="625BFD93" w14:textId="77777777" w:rsidR="001B5CA6" w:rsidRDefault="001B5CA6"/>
    <w:p w14:paraId="0BDF960D" w14:textId="77777777" w:rsidR="001B5CA6" w:rsidRDefault="001B5CA6"/>
    <w:p w14:paraId="6B9D3B74" w14:textId="77777777" w:rsidR="001B5CA6" w:rsidRDefault="001B5CA6"/>
    <w:p w14:paraId="0E367FCA" w14:textId="77777777" w:rsidR="001B5CA6" w:rsidRDefault="001B5CA6"/>
    <w:p w14:paraId="02292173" w14:textId="77777777" w:rsidR="001B5CA6" w:rsidRDefault="001B5CA6"/>
    <w:p w14:paraId="13B6BB33" w14:textId="77777777" w:rsidR="001B5CA6" w:rsidRDefault="001B5CA6"/>
    <w:p w14:paraId="5CE3903A" w14:textId="77777777" w:rsidR="001B5CA6" w:rsidRDefault="001B5CA6"/>
    <w:p w14:paraId="042A71F1" w14:textId="77777777" w:rsidR="001B5CA6" w:rsidRDefault="001B5CA6"/>
    <w:p w14:paraId="2489C47A" w14:textId="77777777" w:rsidR="001B5CA6" w:rsidRDefault="001B5CA6"/>
    <w:p w14:paraId="31B86955" w14:textId="77777777" w:rsidR="001B5CA6" w:rsidRDefault="001B5CA6"/>
    <w:p w14:paraId="44F91FAC" w14:textId="77777777" w:rsidR="001B5CA6" w:rsidRDefault="001B5CA6"/>
    <w:p w14:paraId="68DC3322" w14:textId="77777777" w:rsidR="001B5CA6" w:rsidRDefault="001B5CA6"/>
    <w:p w14:paraId="0F914D25" w14:textId="77777777" w:rsidR="001B5CA6" w:rsidRDefault="001B5CA6"/>
    <w:p w14:paraId="1B5CDCBB" w14:textId="77777777" w:rsidR="001B5CA6" w:rsidRDefault="001B5CA6"/>
    <w:p w14:paraId="349B28D5" w14:textId="77777777" w:rsidR="001B5CA6" w:rsidRDefault="001B5CA6"/>
    <w:p w14:paraId="505EC11F" w14:textId="77777777" w:rsidR="001B5CA6" w:rsidRDefault="001B5CA6"/>
    <w:p w14:paraId="1750A14F" w14:textId="77777777" w:rsidR="001B5CA6" w:rsidRDefault="001B5CA6"/>
    <w:p w14:paraId="0E6DFAF3" w14:textId="77777777" w:rsidR="001B5CA6" w:rsidRDefault="001B5CA6"/>
    <w:sectPr w:rsidR="001B5CA6">
      <w:footerReference w:type="default" r:id="rId7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10E96" w14:textId="77777777" w:rsidR="007F5CBD" w:rsidRDefault="007F5CBD">
      <w:pPr>
        <w:spacing w:after="0" w:line="240" w:lineRule="auto"/>
      </w:pPr>
      <w:r>
        <w:separator/>
      </w:r>
    </w:p>
  </w:endnote>
  <w:endnote w:type="continuationSeparator" w:id="0">
    <w:p w14:paraId="4A11A3A2" w14:textId="77777777" w:rsidR="007F5CBD" w:rsidRDefault="007F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EndPr/>
    <w:sdtContent>
      <w:p w14:paraId="46FDF72B" w14:textId="77777777" w:rsidR="005E3A9B" w:rsidRDefault="00AB414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63127" w14:textId="77777777" w:rsidR="007F5CBD" w:rsidRDefault="007F5CBD">
      <w:pPr>
        <w:spacing w:after="0" w:line="240" w:lineRule="auto"/>
      </w:pPr>
      <w:r>
        <w:separator/>
      </w:r>
    </w:p>
  </w:footnote>
  <w:footnote w:type="continuationSeparator" w:id="0">
    <w:p w14:paraId="5BB4782D" w14:textId="77777777" w:rsidR="007F5CBD" w:rsidRDefault="007F5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529252">
    <w:abstractNumId w:val="1"/>
  </w:num>
  <w:num w:numId="2" w16cid:durableId="854265069">
    <w:abstractNumId w:val="1"/>
    <w:lvlOverride w:ilvl="0">
      <w:startOverride w:val="1"/>
    </w:lvlOverride>
  </w:num>
  <w:num w:numId="3" w16cid:durableId="1962346112">
    <w:abstractNumId w:val="3"/>
  </w:num>
  <w:num w:numId="4" w16cid:durableId="711420931">
    <w:abstractNumId w:val="0"/>
  </w:num>
  <w:num w:numId="5" w16cid:durableId="414206669">
    <w:abstractNumId w:val="5"/>
  </w:num>
  <w:num w:numId="6" w16cid:durableId="1688751586">
    <w:abstractNumId w:val="4"/>
  </w:num>
  <w:num w:numId="7" w16cid:durableId="2111116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BD"/>
    <w:rsid w:val="000E33AD"/>
    <w:rsid w:val="001040D4"/>
    <w:rsid w:val="001169BF"/>
    <w:rsid w:val="00187E95"/>
    <w:rsid w:val="001A3D26"/>
    <w:rsid w:val="001A639C"/>
    <w:rsid w:val="001B5CA6"/>
    <w:rsid w:val="001D5849"/>
    <w:rsid w:val="002179C5"/>
    <w:rsid w:val="00321F61"/>
    <w:rsid w:val="003761E8"/>
    <w:rsid w:val="003C5E1D"/>
    <w:rsid w:val="003E33D2"/>
    <w:rsid w:val="005A4403"/>
    <w:rsid w:val="005D398A"/>
    <w:rsid w:val="005E3A9B"/>
    <w:rsid w:val="005F231D"/>
    <w:rsid w:val="0078739E"/>
    <w:rsid w:val="007E4DDF"/>
    <w:rsid w:val="007F598C"/>
    <w:rsid w:val="007F5CBD"/>
    <w:rsid w:val="00862057"/>
    <w:rsid w:val="00BB7FEF"/>
    <w:rsid w:val="00BD4439"/>
    <w:rsid w:val="00BE734A"/>
    <w:rsid w:val="00C04C8C"/>
    <w:rsid w:val="00C419AE"/>
    <w:rsid w:val="00CC2181"/>
    <w:rsid w:val="00D0744B"/>
    <w:rsid w:val="00E14CAF"/>
    <w:rsid w:val="00E36935"/>
    <w:rsid w:val="00EB1C92"/>
    <w:rsid w:val="00EF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650C0"/>
  <w15:chartTrackingRefBased/>
  <w15:docId w15:val="{75FCCEC3-11FF-0344-84CA-C7903930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68733BE-D94C-F44E-AF24-04030E4963A4%7dtf50002028.dotx" TargetMode="External" 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{168733BE-D94C-F44E-AF24-04030E4963A4}tf50002028.dotx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sameh</dc:creator>
  <cp:keywords/>
  <dc:description/>
  <cp:lastModifiedBy>yousef sameh</cp:lastModifiedBy>
  <cp:revision>2</cp:revision>
  <dcterms:created xsi:type="dcterms:W3CDTF">2023-05-25T18:13:00Z</dcterms:created>
  <dcterms:modified xsi:type="dcterms:W3CDTF">2023-05-25T18:13:00Z</dcterms:modified>
</cp:coreProperties>
</file>